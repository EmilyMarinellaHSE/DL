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63" w:rsidRPr="0025596D" w:rsidRDefault="00D70063" w:rsidP="00D70063">
      <w:pPr>
        <w:pStyle w:val="Heading3"/>
        <w:rPr>
          <w:lang w:val="ru-RU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601980</wp:posOffset>
                </wp:positionH>
                <wp:positionV relativeFrom="margin">
                  <wp:align>top</wp:align>
                </wp:positionV>
                <wp:extent cx="2232660" cy="845820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25596D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9950" cy="2494915"/>
                                  <wp:effectExtent l="0" t="0" r="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hoto5341422119482927306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25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0" cy="2494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08762170B01A486C8A3FF0A6CF4A6B7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065A34" w:rsidRDefault="00065A34" w:rsidP="00486E5D">
                                <w:pPr>
                                  <w:pStyle w:val="Title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эмили маринэлла</w:t>
                                </w:r>
                              </w:p>
                            </w:sdtContent>
                          </w:sdt>
                          <w:p w:rsidR="00D70063" w:rsidRPr="00065A34" w:rsidRDefault="00816514" w:rsidP="00D70063">
                            <w:pPr>
                              <w:pStyle w:val="Subtitle"/>
                              <w:rPr>
                                <w:lang w:val="ru-RU"/>
                              </w:rPr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A4B811A5CDED4AD5BE3B5A44B72F0E50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065A34">
                                  <w:rPr>
                                    <w:lang w:val="ru-RU"/>
                                  </w:rPr>
                                  <w:t>преподаватель английского языка</w:t>
                                </w:r>
                              </w:sdtContent>
                            </w:sdt>
                          </w:p>
                          <w:p w:rsidR="00D70063" w:rsidRPr="00065A34" w:rsidRDefault="00065A34" w:rsidP="00D70063">
                            <w:pPr>
                              <w:pStyle w:val="Heading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контактные данные</w:t>
                            </w:r>
                          </w:p>
                          <w:p w:rsidR="00D70063" w:rsidRPr="00065A34" w:rsidRDefault="0025596D" w:rsidP="00D70063">
                            <w:pPr>
                              <w:rPr>
                                <w:lang w:val="ru-RU"/>
                              </w:rPr>
                            </w:pPr>
                            <w:r>
                              <w:t>Email</w:t>
                            </w:r>
                            <w:r w:rsidRPr="00065A34">
                              <w:rPr>
                                <w:lang w:val="ru-RU"/>
                              </w:rPr>
                              <w:t xml:space="preserve">: </w:t>
                            </w:r>
                            <w:hyperlink r:id="rId8" w:history="1">
                              <w:r w:rsidRPr="00E657FC">
                                <w:rPr>
                                  <w:rStyle w:val="Hyperlink"/>
                                </w:rPr>
                                <w:t>emilymarinella</w:t>
                              </w:r>
                              <w:r w:rsidRPr="00065A34">
                                <w:rPr>
                                  <w:rStyle w:val="Hyperlink"/>
                                  <w:lang w:val="ru-RU"/>
                                </w:rPr>
                                <w:t>@</w:t>
                              </w:r>
                              <w:r w:rsidRPr="00E657FC">
                                <w:rPr>
                                  <w:rStyle w:val="Hyperlink"/>
                                </w:rPr>
                                <w:t>yandex</w:t>
                              </w:r>
                              <w:r w:rsidRPr="00065A34">
                                <w:rPr>
                                  <w:rStyle w:val="Hyperlink"/>
                                  <w:lang w:val="ru-RU"/>
                                </w:rPr>
                                <w:t>.</w:t>
                              </w:r>
                              <w:r w:rsidRPr="00E657FC">
                                <w:rPr>
                                  <w:rStyle w:val="Hyperlink"/>
                                </w:rPr>
                                <w:t>com</w:t>
                              </w:r>
                            </w:hyperlink>
                          </w:p>
                          <w:p w:rsidR="00D70063" w:rsidRPr="00065A34" w:rsidRDefault="0025596D" w:rsidP="00065A34">
                            <w:pPr>
                              <w:rPr>
                                <w:lang w:val="ru-RU"/>
                              </w:rPr>
                            </w:pPr>
                            <w:r>
                              <w:t>Telegram</w:t>
                            </w:r>
                            <w:r w:rsidRPr="00065A34">
                              <w:rPr>
                                <w:lang w:val="ru-RU"/>
                              </w:rPr>
                              <w:t>: @</w:t>
                            </w:r>
                            <w:r>
                              <w:t>HSEstudent</w:t>
                            </w:r>
                          </w:p>
                          <w:p w:rsidR="00D70063" w:rsidRDefault="00D70063" w:rsidP="00065A34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47.4pt;margin-top:0;width:175.8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" filled="f" stroked="f">
                <v:textbox inset="0,0,0,0">
                  <w:txbxContent>
                    <w:p w:rsidR="00D70063" w:rsidRDefault="0025596D" w:rsidP="00D70063">
                      <w:pPr>
                        <w:pStyle w:val="Pho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9950" cy="2494915"/>
                            <wp:effectExtent l="0" t="0" r="0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hoto5341422119482927306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25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39950" cy="24949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08762170B01A486C8A3FF0A6CF4A6B79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065A34" w:rsidRDefault="00065A34" w:rsidP="00486E5D">
                          <w:pPr>
                            <w:pStyle w:val="Title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эмили маринэлла</w:t>
                          </w:r>
                        </w:p>
                      </w:sdtContent>
                    </w:sdt>
                    <w:p w:rsidR="00D70063" w:rsidRPr="00065A34" w:rsidRDefault="00816514" w:rsidP="00D70063">
                      <w:pPr>
                        <w:pStyle w:val="Subtitle"/>
                        <w:rPr>
                          <w:lang w:val="ru-RU"/>
                        </w:rPr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A4B811A5CDED4AD5BE3B5A44B72F0E50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065A34">
                            <w:rPr>
                              <w:lang w:val="ru-RU"/>
                            </w:rPr>
                            <w:t>преподаватель английского языка</w:t>
                          </w:r>
                        </w:sdtContent>
                      </w:sdt>
                    </w:p>
                    <w:p w:rsidR="00D70063" w:rsidRPr="00065A34" w:rsidRDefault="00065A34" w:rsidP="00D70063">
                      <w:pPr>
                        <w:pStyle w:val="Heading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контактные данные</w:t>
                      </w:r>
                    </w:p>
                    <w:p w:rsidR="00D70063" w:rsidRPr="00065A34" w:rsidRDefault="0025596D" w:rsidP="00D70063">
                      <w:pPr>
                        <w:rPr>
                          <w:lang w:val="ru-RU"/>
                        </w:rPr>
                      </w:pPr>
                      <w:r>
                        <w:t>Email</w:t>
                      </w:r>
                      <w:r w:rsidRPr="00065A34">
                        <w:rPr>
                          <w:lang w:val="ru-RU"/>
                        </w:rPr>
                        <w:t xml:space="preserve">: </w:t>
                      </w:r>
                      <w:hyperlink r:id="rId9" w:history="1">
                        <w:r w:rsidRPr="00E657FC">
                          <w:rPr>
                            <w:rStyle w:val="Hyperlink"/>
                          </w:rPr>
                          <w:t>emilymarinella</w:t>
                        </w:r>
                        <w:r w:rsidRPr="00065A34">
                          <w:rPr>
                            <w:rStyle w:val="Hyperlink"/>
                            <w:lang w:val="ru-RU"/>
                          </w:rPr>
                          <w:t>@</w:t>
                        </w:r>
                        <w:r w:rsidRPr="00E657FC">
                          <w:rPr>
                            <w:rStyle w:val="Hyperlink"/>
                          </w:rPr>
                          <w:t>yandex</w:t>
                        </w:r>
                        <w:r w:rsidRPr="00065A34">
                          <w:rPr>
                            <w:rStyle w:val="Hyperlink"/>
                            <w:lang w:val="ru-RU"/>
                          </w:rPr>
                          <w:t>.</w:t>
                        </w:r>
                        <w:r w:rsidRPr="00E657FC">
                          <w:rPr>
                            <w:rStyle w:val="Hyperlink"/>
                          </w:rPr>
                          <w:t>com</w:t>
                        </w:r>
                      </w:hyperlink>
                    </w:p>
                    <w:p w:rsidR="00D70063" w:rsidRPr="00065A34" w:rsidRDefault="0025596D" w:rsidP="00065A34">
                      <w:pPr>
                        <w:rPr>
                          <w:lang w:val="ru-RU"/>
                        </w:rPr>
                      </w:pPr>
                      <w:r>
                        <w:t>Telegram</w:t>
                      </w:r>
                      <w:r w:rsidRPr="00065A34">
                        <w:rPr>
                          <w:lang w:val="ru-RU"/>
                        </w:rPr>
                        <w:t>: @</w:t>
                      </w:r>
                      <w:r>
                        <w:t>HSEstudent</w:t>
                      </w:r>
                    </w:p>
                    <w:p w:rsidR="00D70063" w:rsidRDefault="00D70063" w:rsidP="00065A34">
                      <w:pPr>
                        <w:pStyle w:val="Heading2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25596D">
        <w:rPr>
          <w:lang w:val="ru-RU"/>
        </w:rPr>
        <w:t>опыт работы</w:t>
      </w:r>
    </w:p>
    <w:p w:rsidR="00D70063" w:rsidRPr="0025596D" w:rsidRDefault="0025596D" w:rsidP="00D70063">
      <w:pPr>
        <w:pStyle w:val="Heading4"/>
        <w:rPr>
          <w:lang w:val="ru-RU"/>
        </w:rPr>
      </w:pPr>
      <w:r>
        <w:rPr>
          <w:lang w:val="ru-RU"/>
        </w:rPr>
        <w:t>частное репетиторство</w:t>
      </w:r>
    </w:p>
    <w:p w:rsidR="00D70063" w:rsidRPr="0025596D" w:rsidRDefault="0025596D" w:rsidP="00D70063">
      <w:pPr>
        <w:pStyle w:val="Heading5"/>
        <w:rPr>
          <w:lang w:val="ru-RU"/>
        </w:rPr>
      </w:pPr>
      <w:r>
        <w:rPr>
          <w:lang w:val="ru-RU"/>
        </w:rPr>
        <w:t>сентябрь</w:t>
      </w:r>
      <w:r w:rsidRPr="0025596D">
        <w:rPr>
          <w:lang w:val="ru-RU"/>
        </w:rPr>
        <w:t xml:space="preserve"> 2016</w:t>
      </w:r>
      <w:r>
        <w:rPr>
          <w:lang w:val="ru-RU"/>
        </w:rPr>
        <w:t xml:space="preserve"> </w:t>
      </w:r>
      <w:r w:rsidRPr="0025596D">
        <w:rPr>
          <w:lang w:val="ru-RU"/>
        </w:rPr>
        <w:t>-</w:t>
      </w:r>
      <w:r>
        <w:rPr>
          <w:lang w:val="ru-RU"/>
        </w:rPr>
        <w:t xml:space="preserve"> май</w:t>
      </w:r>
      <w:r w:rsidRPr="0025596D">
        <w:rPr>
          <w:lang w:val="ru-RU"/>
        </w:rPr>
        <w:t xml:space="preserve"> 2017</w:t>
      </w:r>
    </w:p>
    <w:p w:rsidR="00D70063" w:rsidRPr="0025596D" w:rsidRDefault="0025596D" w:rsidP="00D70063">
      <w:pPr>
        <w:rPr>
          <w:lang w:val="ru-RU"/>
        </w:rPr>
      </w:pPr>
      <w:r>
        <w:rPr>
          <w:lang w:val="ru-RU"/>
        </w:rPr>
        <w:t>Занималась</w:t>
      </w:r>
      <w:r w:rsidRPr="0025596D">
        <w:rPr>
          <w:lang w:val="ru-RU"/>
        </w:rPr>
        <w:t xml:space="preserve"> </w:t>
      </w:r>
      <w:r>
        <w:rPr>
          <w:lang w:val="ru-RU"/>
        </w:rPr>
        <w:t xml:space="preserve">репетиторством с ученицей 9го класса, готовила к ОГЭ с уровня </w:t>
      </w:r>
      <w:r>
        <w:rPr>
          <w:lang w:val="en-GB"/>
        </w:rPr>
        <w:t>Beginner</w:t>
      </w:r>
      <w:r w:rsidRPr="0025596D">
        <w:rPr>
          <w:lang w:val="ru-RU"/>
        </w:rPr>
        <w:t xml:space="preserve">. </w:t>
      </w:r>
      <w:r>
        <w:rPr>
          <w:lang w:val="ru-RU"/>
        </w:rPr>
        <w:t>Результат экзамена – твердая четверка.</w:t>
      </w:r>
    </w:p>
    <w:p w:rsidR="00D70063" w:rsidRPr="0025596D" w:rsidRDefault="0025596D" w:rsidP="00D70063">
      <w:pPr>
        <w:pStyle w:val="Heading4"/>
        <w:rPr>
          <w:lang w:val="ru-RU"/>
        </w:rPr>
      </w:pPr>
      <w:r>
        <w:rPr>
          <w:lang w:val="ru-RU"/>
        </w:rPr>
        <w:t>апо (ассоциация победителей олимпиад)</w:t>
      </w:r>
    </w:p>
    <w:p w:rsidR="00D70063" w:rsidRDefault="0025596D" w:rsidP="0025596D">
      <w:pPr>
        <w:pStyle w:val="Heading5"/>
        <w:rPr>
          <w:lang w:val="ru-RU"/>
        </w:rPr>
      </w:pPr>
      <w:r>
        <w:rPr>
          <w:lang w:val="ru-RU"/>
        </w:rPr>
        <w:t>октябрь 2017 – настоящее время</w:t>
      </w:r>
    </w:p>
    <w:p w:rsidR="0025596D" w:rsidRPr="0025596D" w:rsidRDefault="0025596D" w:rsidP="0025596D">
      <w:pPr>
        <w:rPr>
          <w:lang w:val="ru-RU" w:eastAsia="ja-JP"/>
        </w:rPr>
      </w:pPr>
      <w:r>
        <w:rPr>
          <w:lang w:val="ru-RU" w:eastAsia="ja-JP"/>
        </w:rPr>
        <w:t>Преподаватель английского языка, специализирующийся на подготовке учеников старших классов к Всероссийской олимпиаде.</w:t>
      </w:r>
    </w:p>
    <w:p w:rsidR="00D70063" w:rsidRPr="0025596D" w:rsidRDefault="0025596D" w:rsidP="00D70063">
      <w:pPr>
        <w:pStyle w:val="Heading3"/>
        <w:rPr>
          <w:lang w:val="ru-RU"/>
        </w:rPr>
      </w:pPr>
      <w:r>
        <w:rPr>
          <w:lang w:val="ru-RU"/>
        </w:rPr>
        <w:t>образование</w:t>
      </w:r>
    </w:p>
    <w:p w:rsidR="00D70063" w:rsidRPr="0025596D" w:rsidRDefault="0025596D" w:rsidP="00D70063">
      <w:pPr>
        <w:pStyle w:val="Heading4"/>
        <w:rPr>
          <w:lang w:val="ru-RU"/>
        </w:rPr>
      </w:pPr>
      <w:r>
        <w:rPr>
          <w:lang w:val="ru-RU"/>
        </w:rPr>
        <w:t>НИУ вшэ</w:t>
      </w:r>
    </w:p>
    <w:p w:rsidR="00D70063" w:rsidRPr="0025596D" w:rsidRDefault="0025596D" w:rsidP="00D70063">
      <w:pPr>
        <w:rPr>
          <w:lang w:val="ru-RU"/>
        </w:rPr>
      </w:pPr>
      <w:r>
        <w:rPr>
          <w:lang w:val="ru-RU"/>
        </w:rPr>
        <w:t>Факультет гуманитарных наук, образовательная программа «Иностранные языки и межкультурная коммуникация»</w:t>
      </w:r>
    </w:p>
    <w:p w:rsidR="00D70063" w:rsidRPr="0025596D" w:rsidRDefault="0025596D" w:rsidP="00D70063">
      <w:pPr>
        <w:pStyle w:val="Heading3"/>
        <w:rPr>
          <w:lang w:val="ru-RU"/>
        </w:rPr>
      </w:pPr>
      <w:r>
        <w:rPr>
          <w:lang w:val="ru-RU"/>
        </w:rPr>
        <w:t>достижения</w:t>
      </w:r>
    </w:p>
    <w:p w:rsidR="00D70063" w:rsidRDefault="0025596D" w:rsidP="00D70063">
      <w:pPr>
        <w:rPr>
          <w:lang w:val="ru-RU"/>
        </w:rPr>
      </w:pPr>
      <w:r>
        <w:rPr>
          <w:lang w:val="ru-RU"/>
        </w:rPr>
        <w:t>Призер заключительного этапа Всероссийской олимпиады по английскому языку (2016-2017 учебный год)</w:t>
      </w:r>
    </w:p>
    <w:p w:rsidR="0025596D" w:rsidRPr="0025596D" w:rsidRDefault="0025596D" w:rsidP="00D70063">
      <w:pPr>
        <w:rPr>
          <w:lang w:val="ru-RU"/>
        </w:rPr>
      </w:pPr>
      <w:r>
        <w:rPr>
          <w:lang w:val="ru-RU"/>
        </w:rPr>
        <w:t xml:space="preserve">Призер </w:t>
      </w:r>
      <w:r w:rsidR="00065A34">
        <w:rPr>
          <w:lang w:val="ru-RU"/>
        </w:rPr>
        <w:t>межрегиональной олимпиады «Высшая Проба» по английскому языку (2016-2017 учебный год)</w:t>
      </w:r>
    </w:p>
    <w:p w:rsidR="00065A34" w:rsidRDefault="00065A34" w:rsidP="00065A34">
      <w:pPr>
        <w:pStyle w:val="Heading3"/>
        <w:rPr>
          <w:lang w:val="ru-RU"/>
        </w:rPr>
      </w:pPr>
      <w:r>
        <w:rPr>
          <w:lang w:val="ru-RU"/>
        </w:rPr>
        <w:t>иностранные языки</w:t>
      </w:r>
      <w:bookmarkStart w:id="0" w:name="_GoBack"/>
      <w:bookmarkEnd w:id="0"/>
    </w:p>
    <w:p w:rsidR="00065A34" w:rsidRPr="00065A34" w:rsidRDefault="00065A34" w:rsidP="00065A34">
      <w:pPr>
        <w:pStyle w:val="Heading4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42"/>
      </w:tblGrid>
      <w:tr w:rsidR="00065A34" w:rsidTr="00065A34">
        <w:tc>
          <w:tcPr>
            <w:tcW w:w="3141" w:type="dxa"/>
          </w:tcPr>
          <w:p w:rsidR="00065A34" w:rsidRPr="00065A34" w:rsidRDefault="00065A34" w:rsidP="00D70063">
            <w:pPr>
              <w:rPr>
                <w:lang w:val="ru-RU"/>
              </w:rPr>
            </w:pPr>
            <w:r>
              <w:rPr>
                <w:lang w:val="ru-RU"/>
              </w:rPr>
              <w:t>Английский</w:t>
            </w:r>
          </w:p>
        </w:tc>
        <w:tc>
          <w:tcPr>
            <w:tcW w:w="3142" w:type="dxa"/>
          </w:tcPr>
          <w:p w:rsidR="00065A34" w:rsidRPr="00065A34" w:rsidRDefault="00065A34" w:rsidP="00D70063">
            <w:pPr>
              <w:rPr>
                <w:lang w:val="ru-RU"/>
              </w:rPr>
            </w:pPr>
            <w:r>
              <w:rPr>
                <w:lang w:val="ru-RU"/>
              </w:rPr>
              <w:t>Уровень С2</w:t>
            </w:r>
          </w:p>
        </w:tc>
      </w:tr>
      <w:tr w:rsidR="00065A34" w:rsidTr="00065A34">
        <w:tc>
          <w:tcPr>
            <w:tcW w:w="3141" w:type="dxa"/>
          </w:tcPr>
          <w:p w:rsidR="00065A34" w:rsidRPr="00065A34" w:rsidRDefault="00065A34" w:rsidP="00D70063">
            <w:pPr>
              <w:rPr>
                <w:lang w:val="ru-RU"/>
              </w:rPr>
            </w:pPr>
            <w:r>
              <w:rPr>
                <w:lang w:val="ru-RU"/>
              </w:rPr>
              <w:t>Итальянский</w:t>
            </w:r>
          </w:p>
        </w:tc>
        <w:tc>
          <w:tcPr>
            <w:tcW w:w="3142" w:type="dxa"/>
          </w:tcPr>
          <w:p w:rsidR="00065A34" w:rsidRPr="00065A34" w:rsidRDefault="00065A34" w:rsidP="00D70063">
            <w:pPr>
              <w:rPr>
                <w:lang w:val="ru-RU"/>
              </w:rPr>
            </w:pPr>
            <w:r>
              <w:rPr>
                <w:lang w:val="ru-RU"/>
              </w:rPr>
              <w:t>Уровень В1</w:t>
            </w:r>
          </w:p>
        </w:tc>
      </w:tr>
    </w:tbl>
    <w:p w:rsidR="00D70063" w:rsidRDefault="00D70063" w:rsidP="00D70063"/>
    <w:p w:rsidR="00D70063" w:rsidRDefault="00065A34" w:rsidP="00065A34">
      <w:pPr>
        <w:pStyle w:val="Heading3"/>
      </w:pPr>
      <w:r>
        <w:rPr>
          <w:lang w:val="ru-RU"/>
        </w:rPr>
        <w:t>личные увлечения</w:t>
      </w:r>
    </w:p>
    <w:p w:rsidR="00581FC8" w:rsidRPr="00581FC8" w:rsidRDefault="00065A34" w:rsidP="006B6D95">
      <w:pPr>
        <w:pStyle w:val="Heading5"/>
      </w:pPr>
      <w:r>
        <w:rPr>
          <w:lang w:val="ru-RU"/>
        </w:rPr>
        <w:t>путешествия, фотография</w:t>
      </w:r>
    </w:p>
    <w:sectPr w:rsidR="00581FC8" w:rsidRPr="00581FC8" w:rsidSect="00FD7C04">
      <w:headerReference w:type="default" r:id="rId10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514" w:rsidRDefault="00816514" w:rsidP="00187B92">
      <w:pPr>
        <w:spacing w:after="0" w:line="240" w:lineRule="auto"/>
      </w:pPr>
      <w:r>
        <w:separator/>
      </w:r>
    </w:p>
  </w:endnote>
  <w:endnote w:type="continuationSeparator" w:id="0">
    <w:p w:rsidR="00816514" w:rsidRDefault="00816514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514" w:rsidRDefault="00816514" w:rsidP="00187B92">
      <w:pPr>
        <w:spacing w:after="0" w:line="240" w:lineRule="auto"/>
      </w:pPr>
      <w:r>
        <w:separator/>
      </w:r>
    </w:p>
  </w:footnote>
  <w:footnote w:type="continuationSeparator" w:id="0">
    <w:p w:rsidR="00816514" w:rsidRDefault="00816514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253356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RPr="00065A34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rPr>
                                        <w:lang w:val="ru-RU"/>
                                      </w:r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D5C727070DF645C69FEC04D21F7F51D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065A34" w:rsidRDefault="00065A34" w:rsidP="00187B92">
                                        <w:pPr>
                                          <w:pStyle w:val="Title"/>
                                          <w:rPr>
                                            <w:lang w:val="ru-RU"/>
                                          </w:rPr>
                                        </w:pPr>
                                        <w:r w:rsidRPr="00065A34">
                                          <w:rPr>
                                            <w:lang w:val="ru-RU"/>
                                          </w:rPr>
                                          <w:t>эмили маринэлла</w:t>
                                        </w:r>
                                      </w:p>
                                    </w:sdtContent>
                                  </w:sdt>
                                  <w:p w:rsidR="002C0739" w:rsidRPr="00065A34" w:rsidRDefault="00816514" w:rsidP="00970D57">
                                    <w:pPr>
                                      <w:pStyle w:val="Subtitle"/>
                                      <w:rPr>
                                        <w:lang w:val="ru-RU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ru-RU"/>
                                        </w:r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8B534BF5F40B4B6B95A69F811F21D097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065A34" w:rsidRPr="00065A34">
                                          <w:rPr>
                                            <w:lang w:val="ru-RU"/>
                                          </w:rPr>
                                          <w:t>преподаватель английского языка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Pr="00065A34" w:rsidRDefault="00816514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253356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RPr="00065A34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rPr>
                                  <w:lang w:val="ru-RU"/>
                                </w:r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D5C727070DF645C69FEC04D21F7F51D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065A34" w:rsidRDefault="00065A34" w:rsidP="00187B92">
                                  <w:pPr>
                                    <w:pStyle w:val="Title"/>
                                    <w:rPr>
                                      <w:lang w:val="ru-RU"/>
                                    </w:rPr>
                                  </w:pPr>
                                  <w:r w:rsidRPr="00065A34">
                                    <w:rPr>
                                      <w:lang w:val="ru-RU"/>
                                    </w:rPr>
                                    <w:t>эмили маринэлла</w:t>
                                  </w:r>
                                </w:p>
                              </w:sdtContent>
                            </w:sdt>
                            <w:p w:rsidR="002C0739" w:rsidRPr="00065A34" w:rsidRDefault="00816514" w:rsidP="00970D57">
                              <w:pPr>
                                <w:pStyle w:val="Subtitle"/>
                                <w:rPr>
                                  <w:lang w:val="ru-RU"/>
                                </w:rPr>
                              </w:pPr>
                              <w:sdt>
                                <w:sdtPr>
                                  <w:rPr>
                                    <w:lang w:val="ru-RU"/>
                                  </w:r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8B534BF5F40B4B6B95A69F811F21D097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065A34" w:rsidRPr="00065A34">
                                    <w:rPr>
                                      <w:lang w:val="ru-RU"/>
                                    </w:rPr>
                                    <w:t>преподаватель английского языка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Pr="00065A34" w:rsidRDefault="00816514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6D"/>
    <w:rsid w:val="00065A34"/>
    <w:rsid w:val="00157B6F"/>
    <w:rsid w:val="00187B92"/>
    <w:rsid w:val="001A4125"/>
    <w:rsid w:val="0025596D"/>
    <w:rsid w:val="00293B83"/>
    <w:rsid w:val="002C0739"/>
    <w:rsid w:val="0039505A"/>
    <w:rsid w:val="00486E5D"/>
    <w:rsid w:val="00581FC8"/>
    <w:rsid w:val="006A3CE7"/>
    <w:rsid w:val="006B6D95"/>
    <w:rsid w:val="00816514"/>
    <w:rsid w:val="008C33FB"/>
    <w:rsid w:val="00D7006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165FC"/>
  <w15:chartTrackingRefBased/>
  <w15:docId w15:val="{4EC7AA6A-5822-4D18-9565-4C74083F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253356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253356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253356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253356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253356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253356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253356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253356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253356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253356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253356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253356" w:themeColor="accent1" w:themeShade="80"/>
        <w:bottom w:val="single" w:sz="18" w:space="2" w:color="253356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596D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9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lymarinella@yandex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ilymarinella@yandex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tte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62170B01A486C8A3FF0A6CF4A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66AE6-7087-4CBE-A184-A95905C88869}"/>
      </w:docPartPr>
      <w:docPartBody>
        <w:p w:rsidR="00000000" w:rsidRDefault="000C3199">
          <w:pPr>
            <w:pStyle w:val="08762170B01A486C8A3FF0A6CF4A6B79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A4B811A5CDED4AD5BE3B5A44B72F0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67607-2479-42CA-BD80-353E8A929BFF}"/>
      </w:docPartPr>
      <w:docPartBody>
        <w:p w:rsidR="00000000" w:rsidRDefault="000C3199">
          <w:pPr>
            <w:pStyle w:val="A4B811A5CDED4AD5BE3B5A44B72F0E50"/>
          </w:pPr>
          <w:r>
            <w:t>Position Title</w:t>
          </w:r>
        </w:p>
      </w:docPartBody>
    </w:docPart>
    <w:docPart>
      <w:docPartPr>
        <w:name w:val="D5C727070DF645C69FEC04D21F7F5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31A38-408A-4025-BE29-19D17B407E2E}"/>
      </w:docPartPr>
      <w:docPartBody>
        <w:p w:rsidR="00000000" w:rsidRDefault="000C3199">
          <w:pPr>
            <w:pStyle w:val="D5C727070DF645C69FEC04D21F7F51D8"/>
          </w:pPr>
          <w:r>
            <w:t>Your Name</w:t>
          </w:r>
        </w:p>
      </w:docPartBody>
    </w:docPart>
    <w:docPart>
      <w:docPartPr>
        <w:name w:val="8B534BF5F40B4B6B95A69F811F21D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9B8E3-3523-4157-B926-5B6CA5E6BF2E}"/>
      </w:docPartPr>
      <w:docPartBody>
        <w:p w:rsidR="00000000" w:rsidRDefault="000C3199">
          <w:pPr>
            <w:pStyle w:val="8B534BF5F40B4B6B95A69F811F21D097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99"/>
    <w:rsid w:val="000C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A1C9CFDCF4A0387352645064EEC75">
    <w:name w:val="963A1C9CFDCF4A0387352645064EEC75"/>
  </w:style>
  <w:style w:type="paragraph" w:customStyle="1" w:styleId="AD8CE42EB4AF4531B8D54DCDA3F538B3">
    <w:name w:val="AD8CE42EB4AF4531B8D54DCDA3F538B3"/>
  </w:style>
  <w:style w:type="paragraph" w:customStyle="1" w:styleId="AE990FD40BCF4C9A8D5A2AED801204E9">
    <w:name w:val="AE990FD40BCF4C9A8D5A2AED801204E9"/>
  </w:style>
  <w:style w:type="paragraph" w:customStyle="1" w:styleId="1335A05FA1F1447F997EA89D8BED5EED">
    <w:name w:val="1335A05FA1F1447F997EA89D8BED5EED"/>
  </w:style>
  <w:style w:type="paragraph" w:customStyle="1" w:styleId="C6DC3B7F2A6641C78198BB1FD5D40831">
    <w:name w:val="C6DC3B7F2A6641C78198BB1FD5D40831"/>
  </w:style>
  <w:style w:type="paragraph" w:customStyle="1" w:styleId="88581B9EE1584DFBB52AFF170F7024DB">
    <w:name w:val="88581B9EE1584DFBB52AFF170F7024DB"/>
  </w:style>
  <w:style w:type="paragraph" w:customStyle="1" w:styleId="D7966DA345684E2F849D7CFFB59960F5">
    <w:name w:val="D7966DA345684E2F849D7CFFB59960F5"/>
  </w:style>
  <w:style w:type="paragraph" w:customStyle="1" w:styleId="D3303FDF5BA649CCA439BDF611DAA970">
    <w:name w:val="D3303FDF5BA649CCA439BDF611DAA970"/>
  </w:style>
  <w:style w:type="paragraph" w:customStyle="1" w:styleId="AA399A7D542F4EF2ABF5208C0E83F1D7">
    <w:name w:val="AA399A7D542F4EF2ABF5208C0E83F1D7"/>
  </w:style>
  <w:style w:type="paragraph" w:customStyle="1" w:styleId="AA9A5FF0E59F46FCB0666F3E2FD3036F">
    <w:name w:val="AA9A5FF0E59F46FCB0666F3E2FD3036F"/>
  </w:style>
  <w:style w:type="paragraph" w:customStyle="1" w:styleId="6B551900174D4754ACBB007BFDB396EB">
    <w:name w:val="6B551900174D4754ACBB007BFDB396EB"/>
  </w:style>
  <w:style w:type="paragraph" w:customStyle="1" w:styleId="6882786BEEB5459E976B2486CDACC553">
    <w:name w:val="6882786BEEB5459E976B2486CDACC553"/>
  </w:style>
  <w:style w:type="paragraph" w:customStyle="1" w:styleId="BF2E09DCDD3D49EAB6EE36B605C5F2B3">
    <w:name w:val="BF2E09DCDD3D49EAB6EE36B605C5F2B3"/>
  </w:style>
  <w:style w:type="paragraph" w:customStyle="1" w:styleId="4B5D68A58DB14840BA69DB2E04773109">
    <w:name w:val="4B5D68A58DB14840BA69DB2E04773109"/>
  </w:style>
  <w:style w:type="paragraph" w:customStyle="1" w:styleId="4F863D626F724CCEB417F2702389C701">
    <w:name w:val="4F863D626F724CCEB417F2702389C701"/>
  </w:style>
  <w:style w:type="paragraph" w:customStyle="1" w:styleId="48C82346D37742E9A666923A40204886">
    <w:name w:val="48C82346D37742E9A666923A40204886"/>
  </w:style>
  <w:style w:type="paragraph" w:customStyle="1" w:styleId="D82BE3923E9F40BC92E169B71433358D">
    <w:name w:val="D82BE3923E9F40BC92E169B71433358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8762170B01A486C8A3FF0A6CF4A6B79">
    <w:name w:val="08762170B01A486C8A3FF0A6CF4A6B79"/>
  </w:style>
  <w:style w:type="paragraph" w:customStyle="1" w:styleId="A4B811A5CDED4AD5BE3B5A44B72F0E50">
    <w:name w:val="A4B811A5CDED4AD5BE3B5A44B72F0E50"/>
  </w:style>
  <w:style w:type="paragraph" w:customStyle="1" w:styleId="82A5F918AFE04E07B25459CA6897D03B">
    <w:name w:val="82A5F918AFE04E07B25459CA6897D03B"/>
  </w:style>
  <w:style w:type="paragraph" w:customStyle="1" w:styleId="82D897C69D6F4948BB5ECF8563FD0072">
    <w:name w:val="82D897C69D6F4948BB5ECF8563FD0072"/>
  </w:style>
  <w:style w:type="paragraph" w:customStyle="1" w:styleId="B52843D0BDEB49D79DFD507D524BE7B4">
    <w:name w:val="B52843D0BDEB49D79DFD507D524BE7B4"/>
  </w:style>
  <w:style w:type="paragraph" w:customStyle="1" w:styleId="4C1F29DC9A2C4688A7BE841F3DAD82BD">
    <w:name w:val="4C1F29DC9A2C4688A7BE841F3DAD82BD"/>
  </w:style>
  <w:style w:type="paragraph" w:customStyle="1" w:styleId="8744D6AA1E914A00AF15022C2E97DBE8">
    <w:name w:val="8744D6AA1E914A00AF15022C2E97DBE8"/>
  </w:style>
  <w:style w:type="paragraph" w:customStyle="1" w:styleId="857FA38431F14E47A555B03BE50A1B30">
    <w:name w:val="857FA38431F14E47A555B03BE50A1B30"/>
  </w:style>
  <w:style w:type="paragraph" w:customStyle="1" w:styleId="D9AD2AF978424FA3AF757C502AE8DD0B">
    <w:name w:val="D9AD2AF978424FA3AF757C502AE8DD0B"/>
  </w:style>
  <w:style w:type="paragraph" w:customStyle="1" w:styleId="AF0E36F1F3C44547A7DE77C761B07831">
    <w:name w:val="AF0E36F1F3C44547A7DE77C761B07831"/>
  </w:style>
  <w:style w:type="paragraph" w:customStyle="1" w:styleId="D5C727070DF645C69FEC04D21F7F51D8">
    <w:name w:val="D5C727070DF645C69FEC04D21F7F51D8"/>
  </w:style>
  <w:style w:type="paragraph" w:customStyle="1" w:styleId="8B534BF5F40B4B6B95A69F811F21D097">
    <w:name w:val="8B534BF5F40B4B6B95A69F811F21D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преподаватель английского языка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19</TotalTime>
  <Pages>1</Pages>
  <Words>93</Words>
  <Characters>710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 маринэлла</dc:creator>
  <cp:keywords/>
  <dc:description/>
  <cp:lastModifiedBy>Anette</cp:lastModifiedBy>
  <cp:revision>3</cp:revision>
  <cp:lastPrinted>2018-02-02T18:42:00Z</cp:lastPrinted>
  <dcterms:created xsi:type="dcterms:W3CDTF">2018-02-02T18:23:00Z</dcterms:created>
  <dcterms:modified xsi:type="dcterms:W3CDTF">2018-02-02T18:42:00Z</dcterms:modified>
</cp:coreProperties>
</file>